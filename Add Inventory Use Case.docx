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66C1" w14:textId="77777777" w:rsidR="00000BBC" w:rsidRPr="00AF3682" w:rsidRDefault="00000BBC" w:rsidP="00000BBC">
      <w:pPr>
        <w:pStyle w:val="Title"/>
        <w:rPr>
          <w:color w:val="000000" w:themeColor="text1"/>
        </w:rPr>
      </w:pPr>
      <w:r>
        <w:rPr>
          <w:color w:val="000000" w:themeColor="text1"/>
        </w:rPr>
        <w:t>Add Inventory</w:t>
      </w:r>
      <w:r w:rsidRPr="00AF3682">
        <w:rPr>
          <w:color w:val="000000" w:themeColor="text1"/>
        </w:rPr>
        <w:t xml:space="preserve"> Use Case</w:t>
      </w:r>
    </w:p>
    <w:p w14:paraId="543FE7BC" w14:textId="77777777" w:rsidR="00A528ED" w:rsidRPr="00A528ED" w:rsidRDefault="00000BBC" w:rsidP="00AF3682">
      <w:pPr>
        <w:pStyle w:val="DocInfoHeading"/>
        <w:rPr>
          <w:color w:val="000000" w:themeColor="text1"/>
        </w:rPr>
      </w:pPr>
      <w:r w:rsidRPr="00AF3682">
        <w:rPr>
          <w:color w:val="000000" w:themeColor="text1"/>
        </w:rPr>
        <w:t>Document Information</w:t>
      </w:r>
    </w:p>
    <w:tbl>
      <w:tblPr>
        <w:tblStyle w:val="GridTable5Dark-Accent1"/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80" w:firstRow="0" w:lastRow="0" w:firstColumn="1" w:lastColumn="0" w:noHBand="1" w:noVBand="0"/>
      </w:tblPr>
      <w:tblGrid>
        <w:gridCol w:w="2209"/>
        <w:gridCol w:w="7164"/>
      </w:tblGrid>
      <w:tr w:rsidR="00AF3682" w:rsidRPr="00450D96" w14:paraId="50181EC9" w14:textId="77777777" w:rsidTr="00B126B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32A9E73F" w14:textId="77777777" w:rsidR="00AF3682" w:rsidRPr="00277C35" w:rsidRDefault="00AF3682" w:rsidP="005303FC">
            <w:pPr>
              <w:rPr>
                <w:rFonts w:asciiTheme="minorHAnsi" w:eastAsia="Calibri" w:hAnsiTheme="minorHAnsi"/>
                <w:b w:val="0"/>
                <w:color w:val="FFFFFF"/>
              </w:rPr>
            </w:pPr>
            <w:r w:rsidRPr="00277C35">
              <w:rPr>
                <w:rFonts w:asciiTheme="minorHAnsi" w:hAnsiTheme="minorHAnsi"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64" w:type="dxa"/>
            <w:shd w:val="clear" w:color="auto" w:fill="auto"/>
            <w:vAlign w:val="center"/>
          </w:tcPr>
          <w:p w14:paraId="3B192E75" w14:textId="77777777" w:rsidR="00AF3682" w:rsidRPr="00B126B8" w:rsidRDefault="00E5581C" w:rsidP="00B126B8">
            <w:pPr>
              <w:pStyle w:val="TemplateInstructions"/>
              <w:spacing w:after="0" w:line="240" w:lineRule="aut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Add I</w:t>
            </w:r>
            <w:r w:rsidR="00225BF2" w:rsidRPr="00B126B8">
              <w:rPr>
                <w:i w:val="0"/>
                <w:color w:val="000000" w:themeColor="text1"/>
              </w:rPr>
              <w:t>nventory</w:t>
            </w:r>
          </w:p>
        </w:tc>
      </w:tr>
      <w:tr w:rsidR="00AF3682" w:rsidRPr="00450D96" w14:paraId="05D566C3" w14:textId="77777777" w:rsidTr="00B126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none" w:sz="0" w:space="0" w:color="auto"/>
            </w:tcBorders>
            <w:vAlign w:val="center"/>
          </w:tcPr>
          <w:p w14:paraId="4861EE85" w14:textId="77777777" w:rsidR="00AF3682" w:rsidRPr="00277C35" w:rsidRDefault="00AF3682" w:rsidP="005303FC">
            <w:pPr>
              <w:rPr>
                <w:rFonts w:asciiTheme="minorHAnsi" w:eastAsia="Calibri" w:hAnsiTheme="minorHAnsi"/>
                <w:b w:val="0"/>
                <w:color w:val="FFFFFF"/>
              </w:rPr>
            </w:pPr>
            <w:r w:rsidRPr="00277C35">
              <w:rPr>
                <w:rFonts w:asciiTheme="minorHAnsi" w:hAnsiTheme="minorHAnsi"/>
              </w:rPr>
              <w:t xml:space="preserve">Document </w:t>
            </w:r>
            <w:r w:rsidRPr="00277C35">
              <w:rPr>
                <w:rFonts w:asciiTheme="minorHAnsi" w:eastAsia="Calibri" w:hAnsiTheme="minorHAnsi"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64" w:type="dxa"/>
            <w:shd w:val="clear" w:color="auto" w:fill="auto"/>
            <w:vAlign w:val="center"/>
          </w:tcPr>
          <w:p w14:paraId="70083490" w14:textId="77777777" w:rsidR="00AF3682" w:rsidRPr="00B126B8" w:rsidRDefault="00E02DDE" w:rsidP="005303FC">
            <w:pPr>
              <w:rPr>
                <w:rFonts w:asciiTheme="minorHAnsi" w:eastAsia="Calibri" w:hAnsiTheme="minorHAnsi"/>
                <w:color w:val="000000" w:themeColor="text1"/>
              </w:rPr>
            </w:pPr>
            <w:r>
              <w:rPr>
                <w:rFonts w:asciiTheme="minorHAnsi" w:eastAsia="Calibri" w:hAnsiTheme="minorHAnsi"/>
                <w:color w:val="000000" w:themeColor="text1"/>
              </w:rPr>
              <w:t>Dana Hudrlik</w:t>
            </w:r>
          </w:p>
        </w:tc>
      </w:tr>
      <w:tr w:rsidR="00AF3682" w:rsidRPr="00450D96" w14:paraId="0D3249E8" w14:textId="77777777" w:rsidTr="00B126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none" w:sz="0" w:space="0" w:color="auto"/>
            </w:tcBorders>
            <w:vAlign w:val="center"/>
          </w:tcPr>
          <w:p w14:paraId="66D3F06C" w14:textId="77777777" w:rsidR="00AF3682" w:rsidRPr="00277C35" w:rsidRDefault="00AF3682" w:rsidP="005303FC">
            <w:pPr>
              <w:rPr>
                <w:rFonts w:asciiTheme="minorHAnsi" w:eastAsia="Calibri" w:hAnsiTheme="minorHAnsi"/>
                <w:b w:val="0"/>
                <w:color w:val="FFFFFF"/>
              </w:rPr>
            </w:pPr>
            <w:r w:rsidRPr="00277C35">
              <w:rPr>
                <w:rFonts w:asciiTheme="minorHAnsi" w:eastAsia="Calibri" w:hAnsiTheme="minorHAnsi"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64" w:type="dxa"/>
            <w:shd w:val="clear" w:color="auto" w:fill="auto"/>
            <w:vAlign w:val="center"/>
          </w:tcPr>
          <w:p w14:paraId="6BBB582B" w14:textId="77777777" w:rsidR="00AF3682" w:rsidRPr="00B126B8" w:rsidRDefault="00E02DDE" w:rsidP="005303FC">
            <w:pPr>
              <w:rPr>
                <w:rFonts w:asciiTheme="minorHAnsi" w:eastAsia="Calibri" w:hAnsiTheme="minorHAnsi"/>
                <w:color w:val="000000" w:themeColor="text1"/>
              </w:rPr>
            </w:pPr>
            <w:r>
              <w:rPr>
                <w:rFonts w:asciiTheme="minorHAnsi" w:eastAsia="Calibri" w:hAnsiTheme="minorHAnsi"/>
                <w:color w:val="000000" w:themeColor="text1"/>
              </w:rPr>
              <w:t>v.1.0</w:t>
            </w:r>
          </w:p>
        </w:tc>
      </w:tr>
      <w:tr w:rsidR="00AF3682" w:rsidRPr="00450D96" w14:paraId="0908183D" w14:textId="77777777" w:rsidTr="00B126B8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none" w:sz="0" w:space="0" w:color="auto"/>
            </w:tcBorders>
            <w:vAlign w:val="center"/>
          </w:tcPr>
          <w:p w14:paraId="5D4A0C7E" w14:textId="77777777" w:rsidR="00AF3682" w:rsidRPr="00277C35" w:rsidRDefault="00AF3682" w:rsidP="005303FC">
            <w:pPr>
              <w:rPr>
                <w:rFonts w:asciiTheme="minorHAnsi" w:eastAsia="Calibri" w:hAnsiTheme="minorHAnsi"/>
                <w:b w:val="0"/>
                <w:color w:val="FFFFFF"/>
              </w:rPr>
            </w:pPr>
            <w:r w:rsidRPr="00277C35">
              <w:rPr>
                <w:rFonts w:asciiTheme="minorHAnsi" w:eastAsia="Calibri" w:hAnsiTheme="minorHAnsi"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64" w:type="dxa"/>
            <w:shd w:val="clear" w:color="auto" w:fill="auto"/>
            <w:vAlign w:val="center"/>
          </w:tcPr>
          <w:p w14:paraId="7CCE14FD" w14:textId="77777777" w:rsidR="00AF3682" w:rsidRPr="00B126B8" w:rsidRDefault="00E02DDE" w:rsidP="005303FC">
            <w:pPr>
              <w:rPr>
                <w:rFonts w:asciiTheme="minorHAnsi" w:eastAsia="Calibri" w:hAnsiTheme="minorHAnsi"/>
                <w:color w:val="000000" w:themeColor="text1"/>
              </w:rPr>
            </w:pPr>
            <w:r>
              <w:rPr>
                <w:rFonts w:asciiTheme="minorHAnsi" w:eastAsia="Calibri" w:hAnsiTheme="minorHAnsi"/>
                <w:color w:val="000000" w:themeColor="text1"/>
              </w:rPr>
              <w:t>Draft</w:t>
            </w:r>
          </w:p>
        </w:tc>
      </w:tr>
      <w:tr w:rsidR="00AF3682" w:rsidRPr="00450D96" w14:paraId="707EB8D9" w14:textId="77777777" w:rsidTr="00B126B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696860C" w14:textId="77777777" w:rsidR="00AF3682" w:rsidRPr="00277C35" w:rsidRDefault="00AF3682" w:rsidP="005303FC">
            <w:pPr>
              <w:rPr>
                <w:rFonts w:asciiTheme="minorHAnsi" w:eastAsia="Calibri" w:hAnsiTheme="minorHAnsi"/>
                <w:b w:val="0"/>
                <w:color w:val="FFFFFF"/>
              </w:rPr>
            </w:pPr>
            <w:r w:rsidRPr="00277C35">
              <w:rPr>
                <w:rFonts w:asciiTheme="minorHAnsi" w:eastAsia="Calibri" w:hAnsiTheme="minorHAnsi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64" w:type="dxa"/>
            <w:shd w:val="clear" w:color="auto" w:fill="auto"/>
            <w:vAlign w:val="center"/>
          </w:tcPr>
          <w:p w14:paraId="27A14271" w14:textId="77777777" w:rsidR="00AF3682" w:rsidRPr="00B126B8" w:rsidRDefault="00E02DDE" w:rsidP="005303FC">
            <w:pPr>
              <w:rPr>
                <w:rFonts w:asciiTheme="minorHAnsi" w:eastAsia="Calibri" w:hAnsiTheme="minorHAnsi"/>
                <w:color w:val="000000" w:themeColor="text1"/>
              </w:rPr>
            </w:pPr>
            <w:r>
              <w:rPr>
                <w:rFonts w:asciiTheme="minorHAnsi" w:eastAsia="Calibri" w:hAnsiTheme="minorHAnsi"/>
                <w:color w:val="000000" w:themeColor="text1"/>
              </w:rPr>
              <w:t>26 Sep 2019</w:t>
            </w:r>
          </w:p>
        </w:tc>
      </w:tr>
    </w:tbl>
    <w:p w14:paraId="488647D4" w14:textId="77777777" w:rsidR="00AF3682" w:rsidRPr="00277C35" w:rsidRDefault="00AF3682" w:rsidP="00AF3682">
      <w:pPr>
        <w:pStyle w:val="NumericLevel1Heading"/>
        <w:spacing w:before="360"/>
        <w:rPr>
          <w:color w:val="005493"/>
        </w:rPr>
      </w:pPr>
      <w:r w:rsidRPr="00277C35">
        <w:rPr>
          <w:color w:val="005493"/>
        </w:rPr>
        <w:t>Brief Description</w:t>
      </w:r>
    </w:p>
    <w:p w14:paraId="627E788A" w14:textId="77777777" w:rsidR="00AF3682" w:rsidRPr="00E02DDE" w:rsidRDefault="00E02DDE" w:rsidP="00202631">
      <w:pPr>
        <w:pStyle w:val="TemplateInstructions"/>
        <w:spacing w:after="0"/>
        <w:ind w:left="360"/>
        <w:rPr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Employee</w:t>
      </w:r>
      <w:r w:rsidR="00BE4A90">
        <w:rPr>
          <w:rFonts w:ascii="Calibri" w:eastAsia="Calibri" w:hAnsi="Calibri" w:cs="Times New Roman"/>
          <w:i w:val="0"/>
          <w:color w:val="000000" w:themeColor="text1"/>
        </w:rPr>
        <w:t xml:space="preserve"> receives items and</w:t>
      </w:r>
      <w:r>
        <w:rPr>
          <w:rFonts w:ascii="Calibri" w:eastAsia="Calibri" w:hAnsi="Calibri" w:cs="Times New Roman"/>
          <w:i w:val="0"/>
          <w:color w:val="000000" w:themeColor="text1"/>
        </w:rPr>
        <w:t xml:space="preserve"> </w:t>
      </w:r>
      <w:r w:rsidR="00BE4A90">
        <w:rPr>
          <w:rFonts w:ascii="Calibri" w:eastAsia="Calibri" w:hAnsi="Calibri" w:cs="Times New Roman"/>
          <w:i w:val="0"/>
          <w:color w:val="000000" w:themeColor="text1"/>
        </w:rPr>
        <w:t>enters the</w:t>
      </w:r>
      <w:r w:rsidR="00705B5A">
        <w:rPr>
          <w:rFonts w:ascii="Calibri" w:eastAsia="Calibri" w:hAnsi="Calibri" w:cs="Times New Roman"/>
          <w:i w:val="0"/>
          <w:color w:val="000000" w:themeColor="text1"/>
        </w:rPr>
        <w:t xml:space="preserve"> item</w:t>
      </w:r>
      <w:r w:rsidR="00E5581C">
        <w:rPr>
          <w:rFonts w:ascii="Calibri" w:eastAsia="Calibri" w:hAnsi="Calibri" w:cs="Times New Roman"/>
          <w:i w:val="0"/>
          <w:color w:val="000000" w:themeColor="text1"/>
        </w:rPr>
        <w:t xml:space="preserve"> name</w:t>
      </w:r>
      <w:r w:rsidR="00B020F4">
        <w:rPr>
          <w:rFonts w:ascii="Calibri" w:eastAsia="Calibri" w:hAnsi="Calibri" w:cs="Times New Roman"/>
          <w:i w:val="0"/>
          <w:color w:val="000000" w:themeColor="text1"/>
        </w:rPr>
        <w:t>, type,</w:t>
      </w:r>
      <w:r w:rsidR="00705B5A">
        <w:rPr>
          <w:rFonts w:ascii="Calibri" w:eastAsia="Calibri" w:hAnsi="Calibri" w:cs="Times New Roman"/>
          <w:i w:val="0"/>
          <w:color w:val="000000" w:themeColor="text1"/>
        </w:rPr>
        <w:t xml:space="preserve"> </w:t>
      </w:r>
      <w:r w:rsidR="00BE4A90">
        <w:rPr>
          <w:rFonts w:ascii="Calibri" w:eastAsia="Calibri" w:hAnsi="Calibri" w:cs="Times New Roman"/>
          <w:i w:val="0"/>
          <w:color w:val="000000" w:themeColor="text1"/>
        </w:rPr>
        <w:t>and quantity in</w:t>
      </w:r>
      <w:r w:rsidR="00705B5A">
        <w:rPr>
          <w:rFonts w:ascii="Calibri" w:eastAsia="Calibri" w:hAnsi="Calibri" w:cs="Times New Roman"/>
          <w:i w:val="0"/>
          <w:color w:val="000000" w:themeColor="text1"/>
        </w:rPr>
        <w:t>to inventory</w:t>
      </w:r>
      <w:r w:rsidR="00BE4A90">
        <w:rPr>
          <w:rFonts w:ascii="Calibri" w:eastAsia="Calibri" w:hAnsi="Calibri" w:cs="Times New Roman"/>
          <w:i w:val="0"/>
          <w:color w:val="000000" w:themeColor="text1"/>
        </w:rPr>
        <w:t xml:space="preserve">. </w:t>
      </w:r>
      <w:r>
        <w:rPr>
          <w:rFonts w:ascii="Calibri" w:eastAsia="Calibri" w:hAnsi="Calibri" w:cs="Times New Roman"/>
          <w:i w:val="0"/>
          <w:color w:val="000000" w:themeColor="text1"/>
        </w:rPr>
        <w:t>Starts when employee clicks “add” and ends when employee clicks “save”</w:t>
      </w:r>
      <w:r w:rsidR="00202631">
        <w:rPr>
          <w:rFonts w:ascii="Calibri" w:eastAsia="Calibri" w:hAnsi="Calibri" w:cs="Times New Roman"/>
          <w:i w:val="0"/>
          <w:color w:val="000000" w:themeColor="text1"/>
        </w:rPr>
        <w:t xml:space="preserve"> and item name, quantity, and type is saved in the database.</w:t>
      </w:r>
    </w:p>
    <w:p w14:paraId="28E32EE2" w14:textId="77777777" w:rsidR="00AF3682" w:rsidRPr="00277C35" w:rsidRDefault="00AF3682" w:rsidP="00C21BD9">
      <w:pPr>
        <w:pStyle w:val="NumericLevel1Heading"/>
        <w:spacing w:before="240"/>
        <w:rPr>
          <w:color w:val="0070C0"/>
        </w:rPr>
      </w:pPr>
      <w:r w:rsidRPr="00277C35">
        <w:rPr>
          <w:color w:val="0070C0"/>
        </w:rPr>
        <w:t>Actors</w:t>
      </w:r>
    </w:p>
    <w:p w14:paraId="2E8A6B65" w14:textId="77777777" w:rsidR="00AF3682" w:rsidRPr="000E5169" w:rsidRDefault="000E5169" w:rsidP="00202631">
      <w:pPr>
        <w:pStyle w:val="TemplateInstructions"/>
        <w:spacing w:after="0"/>
        <w:ind w:left="360"/>
        <w:rPr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Employee </w:t>
      </w:r>
    </w:p>
    <w:p w14:paraId="0F46CC9F" w14:textId="77777777" w:rsidR="00AF3682" w:rsidRPr="000366BA" w:rsidRDefault="007B2796" w:rsidP="00202631">
      <w:pPr>
        <w:pStyle w:val="ListParagraph"/>
        <w:numPr>
          <w:ilvl w:val="0"/>
          <w:numId w:val="3"/>
        </w:numPr>
        <w:spacing w:after="0"/>
        <w:ind w:left="630" w:hanging="27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goal is to add inventory item</w:t>
      </w:r>
      <w:r w:rsidR="00691F1B">
        <w:rPr>
          <w:rFonts w:ascii="Calibri" w:eastAsia="Calibri" w:hAnsi="Calibri" w:cs="Times New Roman"/>
        </w:rPr>
        <w:t xml:space="preserve"> name, type, and quantity in</w:t>
      </w:r>
      <w:r>
        <w:rPr>
          <w:rFonts w:ascii="Calibri" w:eastAsia="Calibri" w:hAnsi="Calibri" w:cs="Times New Roman"/>
        </w:rPr>
        <w:t xml:space="preserve">to the </w:t>
      </w:r>
      <w:r w:rsidR="009427C4">
        <w:rPr>
          <w:rFonts w:ascii="Calibri" w:eastAsia="Calibri" w:hAnsi="Calibri" w:cs="Times New Roman"/>
        </w:rPr>
        <w:t xml:space="preserve">database </w:t>
      </w:r>
      <w:r w:rsidR="00691F1B">
        <w:rPr>
          <w:rFonts w:ascii="Calibri" w:eastAsia="Calibri" w:hAnsi="Calibri" w:cs="Times New Roman"/>
        </w:rPr>
        <w:t xml:space="preserve">for later retrieval or modification. </w:t>
      </w:r>
    </w:p>
    <w:p w14:paraId="2A24BBD1" w14:textId="77777777" w:rsidR="00AF3682" w:rsidRPr="00277C35" w:rsidRDefault="00AF3682" w:rsidP="00C21BD9">
      <w:pPr>
        <w:pStyle w:val="NumericLevel1Heading"/>
        <w:spacing w:before="240"/>
        <w:rPr>
          <w:color w:val="0070C0"/>
        </w:rPr>
      </w:pPr>
      <w:r w:rsidRPr="00277C35">
        <w:rPr>
          <w:color w:val="0070C0"/>
        </w:rPr>
        <w:t>Pre-Conditions</w:t>
      </w:r>
    </w:p>
    <w:p w14:paraId="5E460269" w14:textId="77777777" w:rsidR="00AF3682" w:rsidRPr="00691F1B" w:rsidRDefault="00691F1B" w:rsidP="00202631">
      <w:pPr>
        <w:pStyle w:val="TemplateInstructions"/>
        <w:ind w:left="360"/>
        <w:rPr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Employee must be logged into the system using a valid user name and password. </w:t>
      </w:r>
    </w:p>
    <w:p w14:paraId="3ED76CE8" w14:textId="77777777" w:rsidR="00766927" w:rsidRPr="00277C35" w:rsidRDefault="00766927" w:rsidP="00691F1B">
      <w:pPr>
        <w:pStyle w:val="NumericLevel1Heading"/>
        <w:spacing w:before="240"/>
        <w:rPr>
          <w:color w:val="0070C0"/>
        </w:rPr>
      </w:pPr>
      <w:r>
        <w:rPr>
          <w:color w:val="0070C0"/>
        </w:rPr>
        <w:t>Triggers</w:t>
      </w:r>
    </w:p>
    <w:p w14:paraId="6979D64C" w14:textId="77777777" w:rsidR="00202631" w:rsidRDefault="00691F1B" w:rsidP="00202631">
      <w:pPr>
        <w:pStyle w:val="TemplateInstructions"/>
        <w:numPr>
          <w:ilvl w:val="0"/>
          <w:numId w:val="3"/>
        </w:numPr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Employee logs into the system. </w:t>
      </w:r>
    </w:p>
    <w:p w14:paraId="021F0F89" w14:textId="77777777" w:rsidR="00691F1B" w:rsidRPr="00691F1B" w:rsidRDefault="00691F1B" w:rsidP="00202631">
      <w:pPr>
        <w:pStyle w:val="TemplateInstructions"/>
        <w:numPr>
          <w:ilvl w:val="0"/>
          <w:numId w:val="3"/>
        </w:numPr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Employee clicks on “add” inventory. </w:t>
      </w:r>
    </w:p>
    <w:p w14:paraId="7CA399C9" w14:textId="77777777" w:rsidR="00AF3682" w:rsidRPr="00277C35" w:rsidRDefault="00766927" w:rsidP="00C21BD9">
      <w:pPr>
        <w:pStyle w:val="NumericLevel1Heading"/>
        <w:spacing w:before="240"/>
        <w:rPr>
          <w:color w:val="0070C0"/>
        </w:rPr>
      </w:pPr>
      <w:r>
        <w:rPr>
          <w:color w:val="0070C0"/>
        </w:rPr>
        <w:t>Main Success Scenario (Happy Path)</w:t>
      </w:r>
    </w:p>
    <w:p w14:paraId="2B4FBBDE" w14:textId="77777777" w:rsidR="009427C4" w:rsidRDefault="009427C4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1. Employee clicks “add” inventory button</w:t>
      </w:r>
    </w:p>
    <w:p w14:paraId="2CE70A31" w14:textId="77777777" w:rsidR="009427C4" w:rsidRDefault="009427C4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2. Employee enters item name</w:t>
      </w:r>
    </w:p>
    <w:p w14:paraId="367ECBC6" w14:textId="77777777" w:rsidR="009427C4" w:rsidRDefault="009427C4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3. Employee enters item quantity </w:t>
      </w:r>
    </w:p>
    <w:p w14:paraId="395C39D4" w14:textId="77777777" w:rsidR="009427C4" w:rsidRDefault="009427C4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4. Employee enters item type</w:t>
      </w:r>
    </w:p>
    <w:p w14:paraId="22235E1F" w14:textId="77777777" w:rsidR="009427C4" w:rsidRDefault="00E5581C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5. Employee clicks</w:t>
      </w:r>
      <w:r w:rsidR="009427C4">
        <w:rPr>
          <w:rFonts w:ascii="Calibri" w:eastAsia="Calibri" w:hAnsi="Calibri" w:cs="Times New Roman"/>
          <w:i w:val="0"/>
          <w:color w:val="000000" w:themeColor="text1"/>
        </w:rPr>
        <w:t xml:space="preserve"> “save”</w:t>
      </w:r>
    </w:p>
    <w:p w14:paraId="41DE9883" w14:textId="77777777" w:rsidR="00202631" w:rsidRDefault="00202631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6.</w:t>
      </w:r>
      <w:r w:rsidR="00E5581C">
        <w:rPr>
          <w:rFonts w:ascii="Calibri" w:eastAsia="Calibri" w:hAnsi="Calibri" w:cs="Times New Roman"/>
          <w:i w:val="0"/>
          <w:color w:val="000000" w:themeColor="text1"/>
        </w:rPr>
        <w:t xml:space="preserve"> Database is updated with i</w:t>
      </w:r>
      <w:r>
        <w:rPr>
          <w:rFonts w:ascii="Calibri" w:eastAsia="Calibri" w:hAnsi="Calibri" w:cs="Times New Roman"/>
          <w:i w:val="0"/>
          <w:color w:val="000000" w:themeColor="text1"/>
        </w:rPr>
        <w:t>tem</w:t>
      </w:r>
      <w:r w:rsidR="00E5581C">
        <w:rPr>
          <w:rFonts w:ascii="Calibri" w:eastAsia="Calibri" w:hAnsi="Calibri" w:cs="Times New Roman"/>
          <w:i w:val="0"/>
          <w:color w:val="000000" w:themeColor="text1"/>
        </w:rPr>
        <w:t xml:space="preserve"> name</w:t>
      </w:r>
      <w:r>
        <w:rPr>
          <w:rFonts w:ascii="Calibri" w:eastAsia="Calibri" w:hAnsi="Calibri" w:cs="Times New Roman"/>
          <w:i w:val="0"/>
          <w:color w:val="000000" w:themeColor="text1"/>
        </w:rPr>
        <w:t>, quantity, and type</w:t>
      </w:r>
    </w:p>
    <w:p w14:paraId="138DBDD9" w14:textId="77777777" w:rsidR="00250186" w:rsidRDefault="00250186" w:rsidP="00202631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7. Use Case ends</w:t>
      </w:r>
    </w:p>
    <w:p w14:paraId="3FB8E2A8" w14:textId="77777777" w:rsidR="009427C4" w:rsidRPr="009427C4" w:rsidRDefault="009427C4" w:rsidP="009427C4">
      <w:pPr>
        <w:pStyle w:val="TemplateInstructions"/>
        <w:spacing w:after="0"/>
        <w:rPr>
          <w:rFonts w:ascii="Calibri" w:eastAsia="Calibri" w:hAnsi="Calibri" w:cs="Times New Roman"/>
          <w:i w:val="0"/>
          <w:color w:val="000000" w:themeColor="text1"/>
        </w:rPr>
      </w:pPr>
    </w:p>
    <w:p w14:paraId="32DC230B" w14:textId="77777777" w:rsidR="00AF3682" w:rsidRPr="00277C35" w:rsidRDefault="00AF3682" w:rsidP="00C21BD9">
      <w:pPr>
        <w:pStyle w:val="NumericLevel1Heading"/>
        <w:spacing w:before="240"/>
        <w:rPr>
          <w:color w:val="0070C0"/>
        </w:rPr>
      </w:pPr>
      <w:r w:rsidRPr="00277C35">
        <w:rPr>
          <w:color w:val="0070C0"/>
        </w:rPr>
        <w:lastRenderedPageBreak/>
        <w:t>Alternate/Exception Flows</w:t>
      </w:r>
    </w:p>
    <w:p w14:paraId="423938EF" w14:textId="77777777" w:rsidR="00250186" w:rsidRPr="00E5581C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C00000"/>
          <w:sz w:val="24"/>
          <w:szCs w:val="24"/>
        </w:rPr>
      </w:pPr>
      <w:r w:rsidRPr="00E5581C">
        <w:rPr>
          <w:rFonts w:ascii="Calibri" w:eastAsia="Calibri" w:hAnsi="Calibri" w:cs="Times New Roman"/>
          <w:i w:val="0"/>
          <w:color w:val="C00000"/>
          <w:sz w:val="24"/>
          <w:szCs w:val="24"/>
        </w:rPr>
        <w:t>Alternative Flow:</w:t>
      </w:r>
    </w:p>
    <w:p w14:paraId="2849FDCB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2a. Employee does not see this item name in the database</w:t>
      </w:r>
    </w:p>
    <w:p w14:paraId="399A2DD6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2b. Employee enters the name of the new item</w:t>
      </w:r>
    </w:p>
    <w:p w14:paraId="6ADD4374" w14:textId="77777777" w:rsidR="004C4F53" w:rsidRDefault="004C4F53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3. Employee enters item quantity</w:t>
      </w:r>
    </w:p>
    <w:p w14:paraId="4571BBBE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</w:p>
    <w:p w14:paraId="373C3294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4a. Employee does not see this item type in the database</w:t>
      </w:r>
    </w:p>
    <w:p w14:paraId="1B6D2758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4b. Employee enters the type of the new item</w:t>
      </w:r>
    </w:p>
    <w:p w14:paraId="458B0AB3" w14:textId="77777777" w:rsidR="004C4F53" w:rsidRDefault="004C4F53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5. Employee clicks “save”</w:t>
      </w:r>
    </w:p>
    <w:p w14:paraId="0226438E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</w:p>
    <w:p w14:paraId="10FA5FDA" w14:textId="77777777" w:rsidR="00250186" w:rsidRPr="00E5581C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C00000"/>
          <w:sz w:val="24"/>
          <w:szCs w:val="24"/>
        </w:rPr>
      </w:pPr>
      <w:r w:rsidRPr="00E5581C">
        <w:rPr>
          <w:rFonts w:ascii="Calibri" w:eastAsia="Calibri" w:hAnsi="Calibri" w:cs="Times New Roman"/>
          <w:i w:val="0"/>
          <w:color w:val="C00000"/>
          <w:sz w:val="24"/>
          <w:szCs w:val="24"/>
        </w:rPr>
        <w:t xml:space="preserve">Exception Flow: </w:t>
      </w:r>
    </w:p>
    <w:p w14:paraId="703BE9B0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3a. Employee enters negative number of items</w:t>
      </w:r>
    </w:p>
    <w:p w14:paraId="4580FE52" w14:textId="77777777" w:rsidR="00250186" w:rsidRDefault="00250186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3b. System responds with error message “please enter correct quantity”</w:t>
      </w:r>
    </w:p>
    <w:p w14:paraId="00A97386" w14:textId="77777777" w:rsidR="004D460C" w:rsidRDefault="004D460C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3c. Employee enters correct quantity</w:t>
      </w:r>
    </w:p>
    <w:p w14:paraId="7FC18616" w14:textId="77777777" w:rsidR="004C4F53" w:rsidRDefault="004C4F53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4. Employee enters item type</w:t>
      </w:r>
    </w:p>
    <w:p w14:paraId="3E41F2DA" w14:textId="77777777" w:rsidR="004D460C" w:rsidRDefault="004D460C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</w:p>
    <w:p w14:paraId="030E7A21" w14:textId="77777777" w:rsidR="004D460C" w:rsidRDefault="004D460C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5a. Employee forgets to click “save” and closes the program</w:t>
      </w:r>
    </w:p>
    <w:p w14:paraId="5D6FEACD" w14:textId="77777777" w:rsidR="004D460C" w:rsidRDefault="004D460C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5b. Database is not updated</w:t>
      </w:r>
    </w:p>
    <w:p w14:paraId="298F97C3" w14:textId="77777777" w:rsidR="00250186" w:rsidRPr="00250186" w:rsidRDefault="004D460C" w:rsidP="00250186">
      <w:pPr>
        <w:pStyle w:val="TemplateInstructions"/>
        <w:spacing w:after="0"/>
        <w:ind w:left="630" w:hanging="27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5c. Use Case ends</w:t>
      </w:r>
    </w:p>
    <w:p w14:paraId="04BDE3CB" w14:textId="77777777" w:rsidR="00AF3682" w:rsidRPr="00277C35" w:rsidRDefault="00AF3682" w:rsidP="00C21BD9">
      <w:pPr>
        <w:pStyle w:val="NumericLevel1Heading"/>
        <w:spacing w:before="240"/>
        <w:rPr>
          <w:color w:val="0070C0"/>
        </w:rPr>
      </w:pPr>
      <w:r w:rsidRPr="00277C35">
        <w:rPr>
          <w:color w:val="0070C0"/>
        </w:rPr>
        <w:t>Post Conditions</w:t>
      </w:r>
    </w:p>
    <w:p w14:paraId="03D88EF5" w14:textId="77777777" w:rsidR="00AF3682" w:rsidRDefault="008A400B" w:rsidP="008A400B">
      <w:pPr>
        <w:pStyle w:val="ListParagraph"/>
        <w:numPr>
          <w:ilvl w:val="0"/>
          <w:numId w:val="2"/>
        </w:numPr>
        <w:ind w:left="630" w:hanging="270"/>
      </w:pPr>
      <w:r>
        <w:t>Database is updated to current inventory of items, types, and quantities</w:t>
      </w:r>
    </w:p>
    <w:p w14:paraId="25F106ED" w14:textId="77777777" w:rsidR="00AF3682" w:rsidRPr="00277C35" w:rsidRDefault="00766927" w:rsidP="00C21BD9">
      <w:pPr>
        <w:pStyle w:val="NumericLevel1Heading"/>
        <w:spacing w:before="240"/>
        <w:rPr>
          <w:color w:val="0070C0"/>
        </w:rPr>
      </w:pPr>
      <w:r>
        <w:rPr>
          <w:color w:val="0070C0"/>
        </w:rPr>
        <w:t>Business Rules</w:t>
      </w:r>
    </w:p>
    <w:p w14:paraId="2AA3753C" w14:textId="77777777" w:rsidR="00703EC4" w:rsidRDefault="006909CB" w:rsidP="00703EC4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1. Item names </w:t>
      </w:r>
      <w:r w:rsidR="008C792E">
        <w:rPr>
          <w:rFonts w:ascii="Calibri" w:eastAsia="Calibri" w:hAnsi="Calibri" w:cs="Times New Roman"/>
          <w:i w:val="0"/>
          <w:color w:val="000000" w:themeColor="text1"/>
        </w:rPr>
        <w:t xml:space="preserve">are </w:t>
      </w:r>
      <w:r>
        <w:rPr>
          <w:rFonts w:ascii="Calibri" w:eastAsia="Calibri" w:hAnsi="Calibri" w:cs="Times New Roman"/>
          <w:i w:val="0"/>
          <w:color w:val="000000" w:themeColor="text1"/>
        </w:rPr>
        <w:t>checke</w:t>
      </w:r>
      <w:r w:rsidR="00703EC4">
        <w:rPr>
          <w:rFonts w:ascii="Calibri" w:eastAsia="Calibri" w:hAnsi="Calibri" w:cs="Times New Roman"/>
          <w:i w:val="0"/>
          <w:color w:val="000000" w:themeColor="text1"/>
        </w:rPr>
        <w:t>d to ensure correct spelling with</w:t>
      </w:r>
      <w:r>
        <w:rPr>
          <w:rFonts w:ascii="Calibri" w:eastAsia="Calibri" w:hAnsi="Calibri" w:cs="Times New Roman"/>
          <w:i w:val="0"/>
          <w:color w:val="000000" w:themeColor="text1"/>
        </w:rPr>
        <w:t xml:space="preserve"> no duplicates</w:t>
      </w:r>
    </w:p>
    <w:p w14:paraId="5BD54F0B" w14:textId="77777777" w:rsidR="00703EC4" w:rsidRDefault="00703EC4" w:rsidP="00703EC4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2. Item types are limited to pre-determined categories</w:t>
      </w:r>
    </w:p>
    <w:p w14:paraId="21464771" w14:textId="77777777" w:rsidR="00AF3682" w:rsidRDefault="00703EC4" w:rsidP="00703EC4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>3. Database is kept up to date</w:t>
      </w:r>
    </w:p>
    <w:p w14:paraId="202F89DA" w14:textId="77777777" w:rsidR="00862551" w:rsidRPr="00703EC4" w:rsidRDefault="00862551" w:rsidP="00703EC4">
      <w:pPr>
        <w:pStyle w:val="TemplateInstructions"/>
        <w:spacing w:after="0"/>
        <w:ind w:left="360"/>
        <w:rPr>
          <w:rFonts w:ascii="Calibri" w:eastAsia="Calibri" w:hAnsi="Calibri" w:cs="Times New Roman"/>
          <w:i w:val="0"/>
          <w:color w:val="000000" w:themeColor="text1"/>
        </w:rPr>
      </w:pPr>
      <w:r>
        <w:rPr>
          <w:rFonts w:ascii="Calibri" w:eastAsia="Calibri" w:hAnsi="Calibri" w:cs="Times New Roman"/>
          <w:i w:val="0"/>
          <w:color w:val="000000" w:themeColor="text1"/>
        </w:rPr>
        <w:t xml:space="preserve">4. Workflow is efficient </w:t>
      </w:r>
    </w:p>
    <w:p w14:paraId="5AC834D4" w14:textId="77777777" w:rsidR="00AF3682" w:rsidRPr="00277C35" w:rsidRDefault="00766927" w:rsidP="00C21BD9">
      <w:pPr>
        <w:pStyle w:val="NumericLevel1Heading"/>
        <w:spacing w:before="240"/>
        <w:rPr>
          <w:color w:val="0070C0"/>
        </w:rPr>
      </w:pPr>
      <w:r>
        <w:rPr>
          <w:color w:val="0070C0"/>
        </w:rPr>
        <w:t>Notes</w:t>
      </w:r>
    </w:p>
    <w:p w14:paraId="4D9F918A" w14:textId="77777777" w:rsidR="00AF3682" w:rsidRDefault="00703EC4" w:rsidP="00703EC4">
      <w:pPr>
        <w:pStyle w:val="TemplateInstructions"/>
        <w:ind w:left="360"/>
        <w:rPr>
          <w:color w:val="000000" w:themeColor="text1"/>
        </w:rPr>
      </w:pPr>
      <w:r>
        <w:rPr>
          <w:color w:val="000000" w:themeColor="text1"/>
        </w:rPr>
        <w:t>No notes at this time.</w:t>
      </w:r>
    </w:p>
    <w:p w14:paraId="7D9F43E1" w14:textId="77777777" w:rsidR="00766927" w:rsidRPr="00277C35" w:rsidRDefault="00766927" w:rsidP="00C21BD9">
      <w:pPr>
        <w:pStyle w:val="NumericLevel1Heading"/>
        <w:spacing w:before="240"/>
        <w:rPr>
          <w:color w:val="0070C0"/>
        </w:rPr>
      </w:pPr>
      <w:r w:rsidRPr="00277C35">
        <w:rPr>
          <w:color w:val="0070C0"/>
        </w:rPr>
        <w:t>Visual Model</w:t>
      </w:r>
    </w:p>
    <w:p w14:paraId="61FC0C64" w14:textId="77777777" w:rsidR="00766927" w:rsidRPr="00277C35" w:rsidRDefault="00703EC4" w:rsidP="00703EC4">
      <w:pPr>
        <w:pStyle w:val="TemplateInstructions"/>
        <w:ind w:left="360"/>
        <w:rPr>
          <w:rFonts w:ascii="Calibri" w:eastAsia="Calibri" w:hAnsi="Calibri" w:cs="Times New Roman"/>
          <w:color w:val="000000" w:themeColor="text1"/>
        </w:rPr>
      </w:pPr>
      <w:r>
        <w:rPr>
          <w:color w:val="000000" w:themeColor="text1"/>
        </w:rPr>
        <w:t>See UML Use Case diagram, State diagram, and Sequence diagram.</w:t>
      </w:r>
    </w:p>
    <w:p w14:paraId="1D7449B2" w14:textId="77777777" w:rsidR="00AF3682" w:rsidRDefault="00AF3682" w:rsidP="00AF3682"/>
    <w:p w14:paraId="113C04B0" w14:textId="77777777" w:rsidR="00862551" w:rsidRPr="000C065B" w:rsidRDefault="00862551" w:rsidP="00AF3682">
      <w:bookmarkStart w:id="0" w:name="_GoBack"/>
      <w:bookmarkEnd w:id="0"/>
    </w:p>
    <w:p w14:paraId="468C914E" w14:textId="77777777" w:rsidR="00AF3682" w:rsidRPr="00277C35" w:rsidRDefault="00AF3682" w:rsidP="00AF3682">
      <w:pPr>
        <w:pStyle w:val="DocInfoHeading"/>
        <w:rPr>
          <w:color w:val="000000" w:themeColor="text1"/>
        </w:rPr>
      </w:pPr>
      <w:r w:rsidRPr="00277C35">
        <w:rPr>
          <w:color w:val="000000" w:themeColor="text1"/>
        </w:rPr>
        <w:t>Revision History</w:t>
      </w:r>
    </w:p>
    <w:tbl>
      <w:tblPr>
        <w:tblStyle w:val="ListTable3-Accent1"/>
        <w:tblW w:w="100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CE4CA2" w14:paraId="065775FD" w14:textId="77777777" w:rsidTr="00D91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none" w:sz="0" w:space="0" w:color="auto"/>
              <w:right w:val="none" w:sz="0" w:space="0" w:color="auto"/>
            </w:tcBorders>
          </w:tcPr>
          <w:p w14:paraId="19AF2E1C" w14:textId="77777777" w:rsidR="00CE4CA2" w:rsidRPr="00277C35" w:rsidRDefault="00CE4CA2" w:rsidP="00D9112F">
            <w:pPr>
              <w:rPr>
                <w:rFonts w:ascii="Calibri" w:eastAsia="Calibri" w:hAnsi="Calibri"/>
              </w:rPr>
            </w:pPr>
            <w:r w:rsidRPr="00277C35">
              <w:rPr>
                <w:rFonts w:ascii="Calibri" w:eastAsia="Calibri" w:hAnsi="Calibri"/>
              </w:rPr>
              <w:t>V.</w:t>
            </w:r>
          </w:p>
        </w:tc>
        <w:tc>
          <w:tcPr>
            <w:tcW w:w="1260" w:type="dxa"/>
          </w:tcPr>
          <w:p w14:paraId="7088BAAA" w14:textId="77777777" w:rsidR="00CE4CA2" w:rsidRPr="00277C35" w:rsidRDefault="00CE4CA2" w:rsidP="00D9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277C35">
              <w:rPr>
                <w:rFonts w:ascii="Calibri" w:eastAsia="Calibri" w:hAnsi="Calibri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14:paraId="486E0B6F" w14:textId="77777777" w:rsidR="00CE4CA2" w:rsidRPr="00277C35" w:rsidRDefault="00CE4CA2" w:rsidP="00D9112F">
            <w:pPr>
              <w:rPr>
                <w:rFonts w:ascii="Calibri" w:eastAsia="Calibri" w:hAnsi="Calibri"/>
              </w:rPr>
            </w:pPr>
            <w:r w:rsidRPr="00277C35">
              <w:rPr>
                <w:rFonts w:ascii="Calibri" w:eastAsia="Calibri" w:hAnsi="Calibri"/>
              </w:rPr>
              <w:t>Author</w:t>
            </w:r>
          </w:p>
        </w:tc>
        <w:tc>
          <w:tcPr>
            <w:tcW w:w="4320" w:type="dxa"/>
          </w:tcPr>
          <w:p w14:paraId="40B98EF2" w14:textId="77777777" w:rsidR="00CE4CA2" w:rsidRPr="00277C35" w:rsidRDefault="00CE4CA2" w:rsidP="00D9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 w:rsidRPr="00277C35">
              <w:rPr>
                <w:rFonts w:ascii="Calibri" w:eastAsia="Calibri" w:hAnsi="Calibri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</w:tcPr>
          <w:p w14:paraId="29ADA9CA" w14:textId="77777777" w:rsidR="00CE4CA2" w:rsidRPr="00277C35" w:rsidRDefault="00CE4CA2" w:rsidP="00D9112F">
            <w:pPr>
              <w:rPr>
                <w:rFonts w:ascii="Calibri" w:eastAsia="Calibri" w:hAnsi="Calibri"/>
              </w:rPr>
            </w:pPr>
            <w:r w:rsidRPr="00277C35">
              <w:rPr>
                <w:rFonts w:ascii="Calibri" w:eastAsia="Calibri" w:hAnsi="Calibri"/>
              </w:rPr>
              <w:t>Status</w:t>
            </w:r>
          </w:p>
        </w:tc>
      </w:tr>
      <w:tr w:rsidR="00CE4CA2" w14:paraId="2A03A477" w14:textId="77777777" w:rsidTr="00D91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5628F3" w14:textId="77777777" w:rsidR="00CE4CA2" w:rsidRDefault="00CE4CA2" w:rsidP="00D9112F">
            <w:pPr>
              <w:rPr>
                <w:rFonts w:ascii="Calibri" w:eastAsia="Calibri" w:hAnsi="Calibri"/>
              </w:rPr>
            </w:pP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</w:tcBorders>
          </w:tcPr>
          <w:p w14:paraId="586DDB67" w14:textId="77777777" w:rsidR="00CE4CA2" w:rsidRDefault="00CE4CA2" w:rsidP="00D9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86D231" w14:textId="77777777" w:rsidR="00CE4CA2" w:rsidRDefault="00CE4CA2" w:rsidP="00D9112F">
            <w:pPr>
              <w:rPr>
                <w:rFonts w:ascii="Calibri" w:eastAsia="Calibri" w:hAnsi="Calibri"/>
              </w:rPr>
            </w:pPr>
          </w:p>
        </w:tc>
        <w:tc>
          <w:tcPr>
            <w:tcW w:w="4320" w:type="dxa"/>
            <w:tcBorders>
              <w:top w:val="none" w:sz="0" w:space="0" w:color="auto"/>
              <w:bottom w:val="none" w:sz="0" w:space="0" w:color="auto"/>
            </w:tcBorders>
          </w:tcPr>
          <w:p w14:paraId="143A5820" w14:textId="77777777" w:rsidR="00CE4CA2" w:rsidRDefault="00CE4CA2" w:rsidP="00D9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53918E" w14:textId="77777777" w:rsidR="00CE4CA2" w:rsidRDefault="00CE4CA2" w:rsidP="00D9112F">
            <w:pPr>
              <w:rPr>
                <w:rFonts w:ascii="Calibri" w:eastAsia="Calibri" w:hAnsi="Calibri"/>
              </w:rPr>
            </w:pPr>
          </w:p>
        </w:tc>
      </w:tr>
      <w:tr w:rsidR="00CE4CA2" w14:paraId="3B276A65" w14:textId="77777777" w:rsidTr="00D9112F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none" w:sz="0" w:space="0" w:color="auto"/>
              <w:right w:val="none" w:sz="0" w:space="0" w:color="auto"/>
            </w:tcBorders>
          </w:tcPr>
          <w:p w14:paraId="68C945B1" w14:textId="77777777" w:rsidR="00CE4CA2" w:rsidRDefault="00CE4CA2" w:rsidP="00D9112F">
            <w:pPr>
              <w:rPr>
                <w:rFonts w:ascii="Calibri" w:eastAsia="Calibri" w:hAnsi="Calibri"/>
              </w:rPr>
            </w:pPr>
          </w:p>
        </w:tc>
        <w:tc>
          <w:tcPr>
            <w:tcW w:w="1260" w:type="dxa"/>
          </w:tcPr>
          <w:p w14:paraId="0C8376B0" w14:textId="77777777" w:rsidR="00CE4CA2" w:rsidRDefault="00CE4CA2" w:rsidP="00D9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none" w:sz="0" w:space="0" w:color="auto"/>
              <w:right w:val="none" w:sz="0" w:space="0" w:color="auto"/>
            </w:tcBorders>
          </w:tcPr>
          <w:p w14:paraId="2A6CFA2E" w14:textId="77777777" w:rsidR="00CE4CA2" w:rsidRDefault="00CE4CA2" w:rsidP="00D9112F">
            <w:pPr>
              <w:rPr>
                <w:rFonts w:ascii="Calibri" w:eastAsia="Calibri" w:hAnsi="Calibri"/>
              </w:rPr>
            </w:pPr>
          </w:p>
        </w:tc>
        <w:tc>
          <w:tcPr>
            <w:tcW w:w="4320" w:type="dxa"/>
          </w:tcPr>
          <w:p w14:paraId="31C6920D" w14:textId="77777777" w:rsidR="00CE4CA2" w:rsidRDefault="00CE4CA2" w:rsidP="00D9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</w:tcPr>
          <w:p w14:paraId="29DDC04F" w14:textId="77777777" w:rsidR="00CE4CA2" w:rsidRDefault="00CE4CA2" w:rsidP="00D9112F">
            <w:pPr>
              <w:rPr>
                <w:rFonts w:ascii="Calibri" w:eastAsia="Calibri" w:hAnsi="Calibri"/>
              </w:rPr>
            </w:pPr>
          </w:p>
        </w:tc>
      </w:tr>
    </w:tbl>
    <w:p w14:paraId="72297A68" w14:textId="77777777" w:rsidR="00AF3682" w:rsidRPr="00801E5B" w:rsidRDefault="00AF3682" w:rsidP="00AF3682"/>
    <w:p w14:paraId="3C49E031" w14:textId="77777777" w:rsidR="00AF3682" w:rsidRPr="00AF3682" w:rsidRDefault="00AF3682" w:rsidP="00AF3682">
      <w:pPr>
        <w:pStyle w:val="DocInfoHeading"/>
        <w:jc w:val="left"/>
        <w:rPr>
          <w:color w:val="000000" w:themeColor="text1"/>
        </w:rPr>
      </w:pPr>
    </w:p>
    <w:p w14:paraId="792A8DBE" w14:textId="77777777" w:rsidR="002D092C" w:rsidRDefault="00862551" w:rsidP="00AF3682"/>
    <w:sectPr w:rsidR="002D092C" w:rsidSect="0027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F27F21"/>
    <w:multiLevelType w:val="hybridMultilevel"/>
    <w:tmpl w:val="A974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F2"/>
    <w:rsid w:val="00000BBC"/>
    <w:rsid w:val="00065A5C"/>
    <w:rsid w:val="000E10DC"/>
    <w:rsid w:val="000E5169"/>
    <w:rsid w:val="000F7CFC"/>
    <w:rsid w:val="001B0327"/>
    <w:rsid w:val="00202631"/>
    <w:rsid w:val="00225BF2"/>
    <w:rsid w:val="00250186"/>
    <w:rsid w:val="00276C2D"/>
    <w:rsid w:val="00277C35"/>
    <w:rsid w:val="003D0450"/>
    <w:rsid w:val="003F1758"/>
    <w:rsid w:val="004C4F53"/>
    <w:rsid w:val="004D460C"/>
    <w:rsid w:val="005070AB"/>
    <w:rsid w:val="005C520F"/>
    <w:rsid w:val="005D3D36"/>
    <w:rsid w:val="0061065E"/>
    <w:rsid w:val="006144F6"/>
    <w:rsid w:val="0062487F"/>
    <w:rsid w:val="006909CB"/>
    <w:rsid w:val="00691F1B"/>
    <w:rsid w:val="00703EC4"/>
    <w:rsid w:val="00705B5A"/>
    <w:rsid w:val="00766927"/>
    <w:rsid w:val="007B2796"/>
    <w:rsid w:val="007D147E"/>
    <w:rsid w:val="007E0131"/>
    <w:rsid w:val="00862551"/>
    <w:rsid w:val="00885A8E"/>
    <w:rsid w:val="008A400B"/>
    <w:rsid w:val="008C792E"/>
    <w:rsid w:val="00905D54"/>
    <w:rsid w:val="009304B7"/>
    <w:rsid w:val="009427C4"/>
    <w:rsid w:val="00A528ED"/>
    <w:rsid w:val="00A75716"/>
    <w:rsid w:val="00AF3682"/>
    <w:rsid w:val="00B020F4"/>
    <w:rsid w:val="00B126B8"/>
    <w:rsid w:val="00B803EE"/>
    <w:rsid w:val="00B95A3B"/>
    <w:rsid w:val="00BE4A90"/>
    <w:rsid w:val="00C01C03"/>
    <w:rsid w:val="00C10C62"/>
    <w:rsid w:val="00C21BD9"/>
    <w:rsid w:val="00CA7CB2"/>
    <w:rsid w:val="00CD12D8"/>
    <w:rsid w:val="00CE0270"/>
    <w:rsid w:val="00CE4CA2"/>
    <w:rsid w:val="00DA5AC6"/>
    <w:rsid w:val="00DC076F"/>
    <w:rsid w:val="00DD6361"/>
    <w:rsid w:val="00E02DDE"/>
    <w:rsid w:val="00E3669E"/>
    <w:rsid w:val="00E5581C"/>
    <w:rsid w:val="00E7005E"/>
    <w:rsid w:val="00E91BD1"/>
    <w:rsid w:val="00ED3BA2"/>
    <w:rsid w:val="00E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2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69E"/>
  </w:style>
  <w:style w:type="paragraph" w:styleId="Heading1">
    <w:name w:val="heading 1"/>
    <w:basedOn w:val="Normal"/>
    <w:next w:val="Normal"/>
    <w:link w:val="Heading1Char"/>
    <w:uiPriority w:val="9"/>
    <w:qFormat/>
    <w:rsid w:val="00AF3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682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3682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bidi="en-US"/>
    </w:rPr>
  </w:style>
  <w:style w:type="paragraph" w:customStyle="1" w:styleId="DocInfoHeading">
    <w:name w:val="DocInfoHeading"/>
    <w:basedOn w:val="Heading2"/>
    <w:link w:val="DocInfoHeadingChar"/>
    <w:qFormat/>
    <w:rsid w:val="00AF3682"/>
    <w:pPr>
      <w:spacing w:before="200" w:after="240" w:line="276" w:lineRule="auto"/>
      <w:jc w:val="center"/>
    </w:pPr>
    <w:rPr>
      <w:b/>
      <w:bCs/>
      <w:color w:val="BF8F00" w:themeColor="accent4" w:themeShade="BF"/>
      <w:lang w:bidi="en-US"/>
    </w:rPr>
  </w:style>
  <w:style w:type="character" w:customStyle="1" w:styleId="DocInfoHeadingChar">
    <w:name w:val="DocInfoHeading Char"/>
    <w:basedOn w:val="Heading2Char"/>
    <w:link w:val="DocInfoHeading"/>
    <w:rsid w:val="00AF3682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mplateInstructions">
    <w:name w:val="Template Instructions"/>
    <w:basedOn w:val="Normal"/>
    <w:link w:val="TemplateInstructionsChar"/>
    <w:qFormat/>
    <w:rsid w:val="00AF3682"/>
    <w:pPr>
      <w:spacing w:after="200" w:line="276" w:lineRule="auto"/>
    </w:pPr>
    <w:rPr>
      <w:rFonts w:asciiTheme="minorHAnsi" w:hAnsiTheme="minorHAnsi" w:cstheme="minorBidi"/>
      <w:i/>
      <w:color w:val="A5A5A5" w:themeColor="accent3"/>
      <w:sz w:val="22"/>
      <w:szCs w:val="22"/>
    </w:rPr>
  </w:style>
  <w:style w:type="character" w:customStyle="1" w:styleId="TemplateInstructionsChar">
    <w:name w:val="Template Instructions Char"/>
    <w:basedOn w:val="DefaultParagraphFont"/>
    <w:link w:val="TemplateInstructions"/>
    <w:rsid w:val="00AF3682"/>
    <w:rPr>
      <w:rFonts w:asciiTheme="minorHAnsi" w:hAnsiTheme="minorHAnsi" w:cstheme="minorBidi"/>
      <w:i/>
      <w:color w:val="A5A5A5" w:themeColor="accent3"/>
      <w:sz w:val="22"/>
      <w:szCs w:val="22"/>
    </w:rPr>
  </w:style>
  <w:style w:type="table" w:styleId="ColorfulGrid-Accent4">
    <w:name w:val="Colorful Grid Accent 4"/>
    <w:basedOn w:val="TableNormal"/>
    <w:uiPriority w:val="73"/>
    <w:rsid w:val="00AF3682"/>
    <w:rPr>
      <w:rFonts w:asciiTheme="minorHAnsi" w:hAnsiTheme="minorHAnsi" w:cstheme="min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AF368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NumericLevel1Heading">
    <w:name w:val="Numeric Level 1 Heading"/>
    <w:basedOn w:val="Heading1"/>
    <w:link w:val="NumericLevel1HeadingChar"/>
    <w:qFormat/>
    <w:rsid w:val="00AF3682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bidi="en-US"/>
    </w:rPr>
  </w:style>
  <w:style w:type="paragraph" w:customStyle="1" w:styleId="NumericLevel2Heading">
    <w:name w:val="Numeric Level 2 Heading"/>
    <w:basedOn w:val="Heading2"/>
    <w:next w:val="Normal"/>
    <w:qFormat/>
    <w:rsid w:val="00AF3682"/>
    <w:pPr>
      <w:numPr>
        <w:ilvl w:val="1"/>
        <w:numId w:val="1"/>
      </w:numPr>
      <w:spacing w:before="200" w:line="276" w:lineRule="auto"/>
    </w:pPr>
    <w:rPr>
      <w:b/>
      <w:bCs/>
      <w:color w:val="BF8F00" w:themeColor="accent4" w:themeShade="BF"/>
      <w:lang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AF3682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F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AF368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AF3682"/>
    <w:rPr>
      <w:rFonts w:asciiTheme="minorHAnsi" w:hAnsiTheme="minorHAnsi" w:cstheme="minorBidi"/>
      <w:sz w:val="22"/>
      <w:szCs w:val="22"/>
    </w:rPr>
  </w:style>
  <w:style w:type="table" w:styleId="LightList-Accent4">
    <w:name w:val="Light List Accent 4"/>
    <w:basedOn w:val="TableNormal"/>
    <w:uiPriority w:val="61"/>
    <w:rsid w:val="00AF3682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GridTable5Dark-Accent5">
    <w:name w:val="Grid Table 5 Dark Accent 5"/>
    <w:basedOn w:val="TableNormal"/>
    <w:uiPriority w:val="50"/>
    <w:rsid w:val="00AF36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F36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AF36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-Accent5">
    <w:name w:val="List Table 3 Accent 5"/>
    <w:basedOn w:val="TableNormal"/>
    <w:uiPriority w:val="48"/>
    <w:rsid w:val="00277C3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D0450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ahudrlik/Desktop/dana_use_cas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dana_use_case_template.dotx</Template>
  <TotalTime>47</TotalTime>
  <Pages>3</Pages>
  <Words>303</Words>
  <Characters>1733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Document Information</vt:lpstr>
      <vt:lpstr>Brief Description</vt:lpstr>
      <vt:lpstr>Actors</vt:lpstr>
      <vt:lpstr>Pre-Conditions</vt:lpstr>
      <vt:lpstr>Triggers</vt:lpstr>
      <vt:lpstr>Main Success Scenario (Happy Path)</vt:lpstr>
      <vt:lpstr>Alternate/Exception Flows</vt:lpstr>
      <vt:lpstr>Post Conditions</vt:lpstr>
      <vt:lpstr>Business Rules</vt:lpstr>
      <vt:lpstr>Notes</vt:lpstr>
      <vt:lpstr>Visual Model</vt:lpstr>
      <vt:lpstr>    Revision History</vt:lpstr>
      <vt:lpstr>    </vt:lpstr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Hudrlik</dc:creator>
  <cp:keywords/>
  <dc:description/>
  <cp:lastModifiedBy>Dana Hudrlik</cp:lastModifiedBy>
  <cp:revision>1</cp:revision>
  <dcterms:created xsi:type="dcterms:W3CDTF">2019-09-27T02:12:00Z</dcterms:created>
  <dcterms:modified xsi:type="dcterms:W3CDTF">2019-09-27T04:51:00Z</dcterms:modified>
</cp:coreProperties>
</file>